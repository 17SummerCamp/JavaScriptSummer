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知不觉来到实验室已经有10多天了，我也渐渐适应了实验室早起晚归的节奏，但是可能是自身比较笨学东西很慢的原因，我感觉的这段时间有点累，很多时候很力不从心，同一件事情别人可能半个小时就完成的东西，我却要1个小时、两个小时、或者更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通过这几天对java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ipt的学习我也发现了我自身的缺点，我觉得我是在机械的学习，学习的内容只过了眼睛而没有过脑子，我只是看过了这个知识点，而没有去深入的理解它，没有掌握它用法，更多是时候我还会忘记我看过了什么，写代码的时候需要的东西出不来，每一点都要去查，就导致了我做事情很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在这次的学习过程中我还发现了一个我存在的问题，我在遇到不会的功能的时候，我只是一味的去百度上找例子，然后直接把功能搬到我的代码上面，这样通常就会有很多小细节需要找出来然后修改，就会花费我很多时间，并且在功能实现以后我也没有好好的研究我的代码，在遇到下一个功能的时候我也用同样的方法，做到后面我就发现问题了，前一个功能和后一个功能不是用的同一种类型做，就导致了很多功能连接不起来实现不了，如果要实现其他的功能的话就得把代码推翻了重新做，但是当我意识到的时候推翻做已经来不及了，在下一阶段的学习过程中我会注意这一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我觉得虽然说我学习要比其他人慢一点，要笨一点，有时候可能不能够及时的完成布置的任务，但是就像龟兔赛跑一样，乌龟虽然爬得很慢，兔子虽然跳得很快，但是最后它们都会到达同一个终点，我觉得我也一样，只要我在学习得过程了不放弃自己，一直努力坚持下去，这样虽然说成功的路途要走得漫长一点，但是也终归会有收获的时候。有时候虽然说努力了不一定有回报，但是不努力就肯定不会有回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75834"/>
    <w:rsid w:val="454C12C1"/>
    <w:rsid w:val="6D535020"/>
    <w:rsid w:val="7DB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2018-08-10T08:33:00Z</dcterms:created>
  <dc:creator>iss</dc:creator>
  <cp:lastModifiedBy>iss</cp:lastModifiedBy>
  <dcterms:modified xsi:type="dcterms:W3CDTF">2018-08-10T11:25:00Z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