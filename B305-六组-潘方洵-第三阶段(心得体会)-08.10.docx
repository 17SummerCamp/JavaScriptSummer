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心得体会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坚定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做这次的JS的时候换了几个方法，其实每一个方法都是可以做出来的，但是我在做的时候遇到了一些问题没能解决，就中途换方法了，最后结果不理想，功能没有实现完，很多细节也没有做好。后来发现有些同学用的方法是我之前用的方法，而且他们完成得都挺好的。做事情多坚持一下，坚定一点。遇到问题，再坚持一下，多找找出现问题的原因，多想想办法。如果不停的摇摆，每种东西都去碰一下，什么事情都不可能做好。有个生动的例子，两个人分别挖水井，其中一个人挖了一段时间，发现还没有挖到水，就到另外一个地方挖，一个人一直坚定的往下挖，终于挖出了水，不停换地方挖水井的人，却一点水都没有挖出来，其实每次他离挖出水就只有一点点距离。无论做什么事情都需要坚定一点，踏实一点，不要今天想着这个，明天又想着那个；虽然条条大路通罗马，但是，路那么多，不停的换路线，永远都到不了罗马。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磨刀不误砍柴功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陈龙同学看菜鸟教程的时间算是比较长的，但是他却完成得比我们都快，而且质量很好。我总是在做的时候还是对一些知识还是比较迷糊，虽然看过了知识点，但是感觉用起来什么都不知道，不知道该怎么用，该用什么。做事之前做好准备，事半功倍，先做好准备工作再去实践，心急吃不了热豆腐，磨刀不误砍柴工。我的自学能力也有待我提高，学了一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效果太差了，对知识的理解不够，也导致了我在做的时候，感觉无从下手，虽然感觉目前只是在Java基础上多了与HTML和CSS的交互，互相之间交换信息。但就这么一个改变就多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许多的变化。我的CSS里定义的内容太多了，主要就是没能把他们分别的功能理解，JS用来设置网页行为，CSS用来设置网页布局，HTML定义网页的内容，没有处理好三者的关系，没能掌握应该掌握的知识，导致实现功能语句冗杂，JS该完成的工作分给了HTML和CSS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下阶段任务一定不能急着上手去做，做好知识的学习，记下笔记来加深对知识的印象与理解，磨刀不误砍柴工！</w:t>
      </w:r>
    </w:p>
    <w:p>
      <w:pPr>
        <w:pStyle w:val="3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手脑共用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是一味的在脑子里构想，效果很差，差点都忘记了还有手这个东西了，带着个本子却没有用，我在这次的代码中值的计算比较多，开始做的效率很低，看到甘凌在用草稿本才想起来，我也是有草稿本的，敲代码的时候记录一下，提前在本子上构思一下，让我效率比之前提高了不少。要养成懂脑的同时用草稿本理一理思路，盐酸记录的习惯，脑子不够用就要用手来帮助自己思考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D6544"/>
    <w:rsid w:val="33A529F4"/>
    <w:rsid w:val="54BD654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2018-08-10T09:07:00Z</dcterms:created>
  <dc:creator>Aurora</dc:creator>
  <cp:lastModifiedBy>Aurora</cp:lastModifiedBy>
  <dcterms:modified xsi:type="dcterms:W3CDTF">2018-08-10T11:37:37Z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