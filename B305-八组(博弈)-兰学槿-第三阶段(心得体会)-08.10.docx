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第三阶段（JavaScript）心得体会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说刚开始那几天学习的感觉还算良好的话，那么从JS的学习开始到今天，我已经多少有些困扰了，很多地方都很懵。我自认不是个愚钝的人，但在程序这方面的学习上，反应是真的不够快，这着实又一次打击了我的自信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以前总是精力旺盛地想去触碰这世上一切高深莫测的领域，如今却轻易就想退却想逃避。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这几天常常在实验室坐一整天任务都没什么进展，刚开始做那个动态页面的时候，光一个浏览器出问题就搞了五六个小时。昨天一个下午加一个晚上还是</w:t>
      </w:r>
      <w:r>
        <w:rPr>
          <w:rFonts w:hint="eastAsia"/>
          <w:sz w:val="28"/>
          <w:szCs w:val="28"/>
        </w:rPr>
        <w:t>没把</w:t>
      </w:r>
      <w:r>
        <w:rPr>
          <w:rFonts w:hint="eastAsia"/>
          <w:sz w:val="28"/>
          <w:szCs w:val="28"/>
          <w:lang w:val="en-US" w:eastAsia="zh-CN"/>
        </w:rPr>
        <w:t>任务里最后剩下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几个</w:t>
      </w:r>
      <w:r>
        <w:rPr>
          <w:rFonts w:hint="eastAsia"/>
          <w:sz w:val="28"/>
          <w:szCs w:val="28"/>
        </w:rPr>
        <w:t>功能实现，</w:t>
      </w:r>
      <w:r>
        <w:rPr>
          <w:rFonts w:hint="eastAsia"/>
          <w:sz w:val="28"/>
          <w:szCs w:val="28"/>
          <w:lang w:val="en-US" w:eastAsia="zh-CN"/>
        </w:rPr>
        <w:t>加之今天一早要检查，我多少有点急躁和不安，接着就有点茫然和难过。</w:t>
      </w:r>
      <w:r>
        <w:rPr>
          <w:rFonts w:hint="eastAsia"/>
          <w:sz w:val="28"/>
          <w:szCs w:val="28"/>
        </w:rPr>
        <w:t>我不怕忙碌也不怕没时间休息，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做一件事最怕的就是一直找不到突破口，怎么做怎么错，这也是最</w:t>
      </w:r>
      <w:r>
        <w:rPr>
          <w:rFonts w:hint="eastAsia"/>
          <w:sz w:val="28"/>
          <w:szCs w:val="28"/>
          <w:lang w:val="en-US" w:eastAsia="zh-CN"/>
        </w:rPr>
        <w:t>容易</w:t>
      </w:r>
      <w:r>
        <w:rPr>
          <w:rFonts w:hint="eastAsia"/>
          <w:sz w:val="28"/>
          <w:szCs w:val="28"/>
        </w:rPr>
        <w:t>让人想到放弃的时候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昨天跟我父亲打电话，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  <w:lang w:val="en-US" w:eastAsia="zh-CN"/>
        </w:rPr>
        <w:t>他说到最近很累，好多东西也不会，以及学习进度慢之类的，说完就开始沉默。我其实很少跟家里人抱怨我生活里的任何，我一直都觉得，但凡是我自己选择的，好的坏的都应该自己担着，跟他们说了不过是徒增他们的担心。所以我极力地掩饰掉预语气里的</w:t>
      </w:r>
      <w:r>
        <w:rPr>
          <w:rFonts w:hint="eastAsia"/>
          <w:sz w:val="28"/>
          <w:szCs w:val="28"/>
        </w:rPr>
        <w:t>失落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但我爸还是觉得心疼，最后跟我说：“要不然回家吧。”当一个人在外面受挫的时候，这句话无疑是很具有吸引力的。我纠结过，想过要退出，无数次思考过我做这些的意义。但无论过程怎样挣扎，我还是想要磨练想要成长，不能困了就睡，想家就回。我的九十九重人格里，怎么样也该有一个是“坚守”——坚守我的来路，和想要去的归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由于进度一直被耽搁，所以昨天晚上熬到四点多才把这阶段的任务完成。关上电脑之后坐在深夜里发呆，想起自己反反复复地想要放弃，突然间有那么一阵恍惚——</w:t>
      </w:r>
      <w:r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  <w:lang w:val="en-US" w:eastAsia="zh-CN"/>
        </w:rPr>
        <w:t>好像</w:t>
      </w:r>
      <w:r>
        <w:rPr>
          <w:rFonts w:hint="eastAsia"/>
          <w:sz w:val="28"/>
          <w:szCs w:val="28"/>
        </w:rPr>
        <w:t>丢了点一往无前的勇气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不过，值得窃喜的是，我不怕追寻，也乐于自省，倒也不至于无药可救。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天地玄黄，宇宙洪荒，丢了的，我愿意去找。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83996"/>
    <w:rsid w:val="2D08399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2018-08-10T11:42:00Z</dcterms:created>
  <dc:creator>失期</dc:creator>
  <cp:lastModifiedBy>失期</cp:lastModifiedBy>
  <dcterms:modified xsi:type="dcterms:W3CDTF">2018-08-10T12:46:29Z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