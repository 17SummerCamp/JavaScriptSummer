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 xml:space="preserve">                         </w:t>
      </w:r>
      <w:r>
        <w:rPr>
          <w:rStyle w:val="5"/>
          <w:rFonts w:hint="eastAsia"/>
          <w:lang w:val="en-US" w:eastAsia="zh-CN"/>
        </w:rPr>
        <w:t>心得体会</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Theme="minorEastAsia" w:hAnsiTheme="minorEastAsia" w:eastAsiaTheme="minorEastAsia" w:cstheme="minorEastAsia"/>
          <w:sz w:val="24"/>
          <w:szCs w:val="24"/>
          <w:lang w:val="en-US" w:eastAsia="zh-CN"/>
        </w:rPr>
      </w:pPr>
      <w:r>
        <w:rPr>
          <w:rFonts w:hint="eastAsia"/>
          <w:lang w:val="en-US" w:eastAsia="zh-CN"/>
        </w:rPr>
        <w:t xml:space="preserve">  </w:t>
      </w:r>
      <w:r>
        <w:rPr>
          <w:rFonts w:hint="eastAsia" w:asciiTheme="minorEastAsia" w:hAnsiTheme="minorEastAsia" w:eastAsiaTheme="minorEastAsia" w:cstheme="minorEastAsia"/>
          <w:sz w:val="24"/>
          <w:szCs w:val="24"/>
          <w:lang w:val="en-US" w:eastAsia="zh-CN"/>
        </w:rPr>
        <w:t>这一阶段从7月31日开始学习html和css，因为刚开始来实验室，在家晚睡晚起的生物钟还没有调整过来，刚开始学习的第一天上午我特别的打瞌睡，但是看到周围的人都在学习我又特别紧张，可是我又抵挡不住我的睡意，为此我上网百度了一下如何在学习的时候不打瞌睡，网友给出了很多方法，其中有一个方法我特别的赞同，它说当你真正喜欢学习的时候就不会觉得有睡意，然后中午我快速的吃完了饭，回到寝室好好的睡了一个午觉，下午调整了一下自己的心态，开始了我真正的学习。</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因为上午一直盯着电脑看，看过了脑子也没太记住，熟话说好记性不如烂笔头，于是我就找了一个笔记本开始写写画画，果然下午就没有再打瞌睡了，然后下午学姐给我们简单的讲了一下网页的怎么布局以及一些标签的使用方法，然后回到座位上有一些同学就陆陆续续的开始做网页了，然后我就先把图给扣了出来备用，再开始布局做网页，最开始做的时候我感觉脑子一片空白，好像突然间把前两天看的内容都给忘了似的，或者是感觉看的知识全部都在脑子里面打架，不知道用哪一个知识点比较好，感觉无从下手，这种状态持续了有一会，后来我意识到了不能一直这样，我就去网上找了几个网友做的简单的网页看了一下，然后慢慢的一小点一小点的开始做网页。</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又过了一天，也是交作业的最后一天，我把网页基本的骨架搭好了，我开始将一些剩下的内容搬上去，然后再设置一些要求的细节。然后那些细节的设计我感觉我好像没有在菜鸟教程上面看见过，我就去百度上搜了一下，因为百度上人家举的例子的情况和我做的情况不一样，我硬是把人家的过程生搬硬套的用了上去，用了之后运行不成功，我又反复的尝试了好几次，浪费了特别多的时间，后来静下心来好好的理解了一番才恍然大悟，学东西还是应该随机应变、灵活运用，而不是机械的学习。</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经过了这几天的学习，我明白了很多，也改变了很多，最开始没有来实验室的时候我以为实验室肯定会特别的累，可是现在我觉得在累的同时我也是快乐的，我觉得这样的日子让我过得特别的充实，感觉自己是在做实事，而不是在家吹空调看电视虚度光阴。</w:t>
      </w:r>
      <w:bookmarkStart w:id="0" w:name="_GoBack"/>
      <w:bookmarkEnd w:id="0"/>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w:t>
      </w:r>
    </w:p>
    <w:p>
      <w:pPr>
        <w:rPr>
          <w:rFonts w:hint="eastAsia"/>
          <w:lang w:val="en-US" w:eastAsia="zh-CN"/>
        </w:rPr>
      </w:pPr>
      <w:r>
        <w:rPr>
          <w:rFonts w:hint="eastAsia"/>
          <w:lang w:val="en-US" w:eastAsia="zh-CN"/>
        </w:rPr>
        <w:t xml:space="preserve">  </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attachedTemplate r:id="rId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42006DA"/>
    <w:rsid w:val="29D34269"/>
    <w:rsid w:val="6D535020"/>
    <w:rsid w:val="742006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5"/>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3">
    <w:name w:val="Default Paragraph Font"/>
    <w:semiHidden/>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character" w:customStyle="1" w:styleId="5">
    <w:name w:val="标题 1 Char"/>
    <w:link w:val="2"/>
    <w:qFormat/>
    <w:uiPriority w:val="0"/>
    <w:rPr>
      <w:b/>
      <w:kern w:val="44"/>
      <w:sz w:val="44"/>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enovo\AppData\Roaming\Kingsoft\wps\addons\pool\win-i386\knewfileruby_1.0.0.11\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138</TotalTime>
  <ScaleCrop>false</ScaleCrop>
  <LinksUpToDate>false</LinksUpToDate>
  <CharactersWithSpaces>0</CharactersWithSpaces>
  <Application>WPS Office_10.1.0.7469_F1E327BC-269C-435d-A152-05C5408002CA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2018-08-03T12:29:00Z</dcterms:created>
  <dc:creator>iss</dc:creator>
  <cp:lastModifiedBy>iss</cp:lastModifiedBy>
  <dcterms:modified xsi:type="dcterms:W3CDTF">2018-08-05T11:37:24Z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2052-10.1.0.7469</vt:lpwstr>
  </property>
</Properties>
</file>